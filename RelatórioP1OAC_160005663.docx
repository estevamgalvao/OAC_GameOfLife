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3E7A" w14:textId="77777777" w:rsidR="00B979D8" w:rsidRPr="001F2B00" w:rsidRDefault="007F0795">
      <w:pPr>
        <w:pStyle w:val="Data"/>
        <w:rPr>
          <w:lang w:val="pt-BR"/>
        </w:rPr>
      </w:pPr>
      <w:r>
        <w:rPr>
          <w:lang w:val="pt-BR"/>
        </w:rPr>
        <w:t>Estevam Galvão Albuquerque – 16/0005663 – Turma C</w:t>
      </w:r>
    </w:p>
    <w:p w14:paraId="7AE78CE2" w14:textId="77777777" w:rsidR="00B979D8" w:rsidRPr="001F2B00" w:rsidRDefault="007F0795">
      <w:pPr>
        <w:pStyle w:val="Ttulo"/>
        <w:rPr>
          <w:lang w:val="pt-BR"/>
        </w:rPr>
      </w:pPr>
      <w:r>
        <w:rPr>
          <w:lang w:val="pt-BR"/>
        </w:rPr>
        <w:t>projeto 1 - Game of life</w:t>
      </w:r>
    </w:p>
    <w:p w14:paraId="2014ADA5" w14:textId="77777777" w:rsidR="001E4302" w:rsidRPr="001F2B00" w:rsidRDefault="001E4302" w:rsidP="001E4302">
      <w:pPr>
        <w:pStyle w:val="Ttulo1"/>
        <w:rPr>
          <w:lang w:val="pt-BR"/>
        </w:rPr>
      </w:pPr>
      <w:r>
        <w:rPr>
          <w:lang w:val="pt-BR"/>
        </w:rPr>
        <w:t>objetivo</w:t>
      </w:r>
    </w:p>
    <w:p w14:paraId="54564A03" w14:textId="77777777" w:rsidR="001E4302" w:rsidRDefault="001E4302" w:rsidP="001E4302">
      <w:r>
        <w:t>Este trabalho objetiva a prática da programação em assembler do RISC-V utilizando os recursos do simulador RARS. O trabalho consiste em desenvolver uma implementação em assembler do Jogo da Vida, exibindo o resultado de sua evolução através da interface gráfica do RARS, com o auxílio da ferramenta de exibição de saída gráfica mapeada em memória.</w:t>
      </w:r>
      <w:r>
        <w:br/>
      </w:r>
    </w:p>
    <w:p w14:paraId="0D624257" w14:textId="77777777" w:rsidR="001E4302" w:rsidRDefault="001E4302" w:rsidP="001E4302">
      <w:pPr>
        <w:pStyle w:val="Ttulo1"/>
        <w:rPr>
          <w:lang w:val="pt-BR"/>
        </w:rPr>
      </w:pPr>
      <w:r>
        <w:rPr>
          <w:lang w:val="pt-BR"/>
        </w:rPr>
        <w:t>descrição</w:t>
      </w:r>
    </w:p>
    <w:p w14:paraId="0D97B0A4" w14:textId="77777777" w:rsidR="001E4302" w:rsidRDefault="001E4302" w:rsidP="001E4302">
      <w:pPr>
        <w:rPr>
          <w:lang w:val="pt-BR"/>
        </w:rPr>
      </w:pPr>
      <w:r>
        <w:rPr>
          <w:lang w:val="pt-BR"/>
        </w:rPr>
        <w:t>Para concretização do algoritmo, pensei em uma estratégia utilizando 3 matrizes.</w:t>
      </w:r>
    </w:p>
    <w:p w14:paraId="0F603D6D" w14:textId="77777777" w:rsidR="001E4302" w:rsidRDefault="001E4302" w:rsidP="001E4302">
      <w:pPr>
        <w:pStyle w:val="Numerada"/>
        <w:rPr>
          <w:lang w:val="pt-BR"/>
        </w:rPr>
      </w:pPr>
      <w:r>
        <w:rPr>
          <w:lang w:val="pt-BR"/>
        </w:rPr>
        <w:t xml:space="preserve">Matriz Original: É uma matriz do tipo </w:t>
      </w:r>
      <w:proofErr w:type="gramStart"/>
      <w:r>
        <w:rPr>
          <w:lang w:val="pt-BR"/>
        </w:rPr>
        <w:t>“.</w:t>
      </w:r>
      <w:proofErr w:type="spellStart"/>
      <w:r>
        <w:rPr>
          <w:lang w:val="pt-BR"/>
        </w:rPr>
        <w:t>word</w:t>
      </w:r>
      <w:proofErr w:type="spellEnd"/>
      <w:proofErr w:type="gramEnd"/>
      <w:r>
        <w:rPr>
          <w:lang w:val="pt-BR"/>
        </w:rPr>
        <w:t>”, 18x18. É nela que são feitas as verificações do jogo. E é com base nela que é decidido quem vive, morre e sobrevive.</w:t>
      </w:r>
    </w:p>
    <w:p w14:paraId="7A213AC3" w14:textId="77777777" w:rsidR="001E4302" w:rsidRDefault="001E4302" w:rsidP="001E4302">
      <w:pPr>
        <w:pStyle w:val="Numerada"/>
        <w:rPr>
          <w:lang w:val="pt-BR"/>
        </w:rPr>
      </w:pPr>
      <w:r>
        <w:rPr>
          <w:lang w:val="pt-BR"/>
        </w:rPr>
        <w:t xml:space="preserve">Display: É uma matriz do tipo </w:t>
      </w:r>
      <w:proofErr w:type="gramStart"/>
      <w:r>
        <w:rPr>
          <w:lang w:val="pt-BR"/>
        </w:rPr>
        <w:t>“.</w:t>
      </w:r>
      <w:proofErr w:type="spellStart"/>
      <w:r>
        <w:rPr>
          <w:lang w:val="pt-BR"/>
        </w:rPr>
        <w:t>word</w:t>
      </w:r>
      <w:proofErr w:type="spellEnd"/>
      <w:proofErr w:type="gramEnd"/>
      <w:r>
        <w:rPr>
          <w:lang w:val="pt-BR"/>
        </w:rPr>
        <w:t>”, 16x16. É com ela que fazemos a exibição do jogo no Bitmap Display do RARS.</w:t>
      </w:r>
    </w:p>
    <w:p w14:paraId="67D84592" w14:textId="77777777" w:rsidR="001E4302" w:rsidRDefault="001E4302" w:rsidP="001E4302">
      <w:pPr>
        <w:pStyle w:val="Numerada"/>
        <w:rPr>
          <w:lang w:val="pt-BR"/>
        </w:rPr>
      </w:pPr>
      <w:r>
        <w:rPr>
          <w:lang w:val="pt-BR"/>
        </w:rPr>
        <w:t xml:space="preserve">Matriz Auxiliar: É uma matriz do tipo </w:t>
      </w:r>
      <w:proofErr w:type="gramStart"/>
      <w:r>
        <w:rPr>
          <w:lang w:val="pt-BR"/>
        </w:rPr>
        <w:t>“.</w:t>
      </w:r>
      <w:proofErr w:type="spellStart"/>
      <w:r>
        <w:rPr>
          <w:lang w:val="pt-BR"/>
        </w:rPr>
        <w:t>word</w:t>
      </w:r>
      <w:proofErr w:type="spellEnd"/>
      <w:proofErr w:type="gramEnd"/>
      <w:r>
        <w:rPr>
          <w:lang w:val="pt-BR"/>
        </w:rPr>
        <w:t xml:space="preserve">”, 16x16. Ela </w:t>
      </w:r>
      <w:r w:rsidR="00AC12AF">
        <w:rPr>
          <w:lang w:val="pt-BR"/>
        </w:rPr>
        <w:t>foi criada para auxiliar a matriz original em</w:t>
      </w:r>
      <w:r>
        <w:rPr>
          <w:lang w:val="pt-BR"/>
        </w:rPr>
        <w:t xml:space="preserve"> armazenar as decisões do jogo na rodada “n”</w:t>
      </w:r>
      <w:r w:rsidR="00AC12AF">
        <w:rPr>
          <w:lang w:val="pt-BR"/>
        </w:rPr>
        <w:t>, sem que isso afete a rodada “n+1” antes que a “n” finalize.</w:t>
      </w:r>
    </w:p>
    <w:p w14:paraId="0362ECA2" w14:textId="188B0956" w:rsidR="001E1BAA" w:rsidRDefault="00AC12AF" w:rsidP="00322A15">
      <w:pPr>
        <w:rPr>
          <w:lang w:val="pt-BR"/>
        </w:rPr>
      </w:pPr>
      <w:r>
        <w:rPr>
          <w:lang w:val="pt-BR"/>
        </w:rPr>
        <w:t>Dito isso, o algoritmo começa pedindo ao usuário os pontos iniciais do jogo, após esses pontos serem definidos, recolhemos e marcamos na matriz original cada um deles e em seguida copiamos para matriz auxiliar e então passamos os pontos para o display. Iniciamos o jogo logo em seguida utilizando a matriz original como base e cada decisão de vida ou morte é escrita na matriz auxiliar, enquanto a matriz original permanece intacta. Depois disso copiamos o conteúdo da matriz auxiliar para o display e para matriz original , onde então, reiniciamos o jogo.</w:t>
      </w:r>
      <w:bookmarkStart w:id="0" w:name="_GoBack"/>
      <w:bookmarkEnd w:id="0"/>
    </w:p>
    <w:p w14:paraId="50A2D7EB" w14:textId="077D1595" w:rsidR="001E1BAA" w:rsidRDefault="001E1BAA" w:rsidP="00AC12AF">
      <w:pPr>
        <w:rPr>
          <w:lang w:val="pt-BR"/>
        </w:rPr>
      </w:pPr>
      <w:r>
        <w:rPr>
          <w:lang w:val="pt-BR"/>
        </w:rPr>
        <w:t>Configuração do Bitmap Display:</w:t>
      </w:r>
    </w:p>
    <w:p w14:paraId="64B1B87D" w14:textId="0C7BD61F" w:rsidR="001E1BAA" w:rsidRDefault="001E1BAA" w:rsidP="00AC12AF">
      <w:pPr>
        <w:rPr>
          <w:lang w:val="pt-BR"/>
        </w:rPr>
      </w:pPr>
      <w:r>
        <w:rPr>
          <w:lang w:val="pt-BR"/>
        </w:rPr>
        <w:t xml:space="preserve">Unit </w:t>
      </w:r>
      <w:proofErr w:type="spellStart"/>
      <w:r>
        <w:rPr>
          <w:lang w:val="pt-BR"/>
        </w:rPr>
        <w:t>Width</w:t>
      </w:r>
      <w:proofErr w:type="spellEnd"/>
      <w:r>
        <w:rPr>
          <w:lang w:val="pt-BR"/>
        </w:rPr>
        <w:t xml:space="preserve"> in Pixels: 8</w:t>
      </w:r>
    </w:p>
    <w:p w14:paraId="2AB40D60" w14:textId="56474DEA" w:rsidR="001E1BAA" w:rsidRDefault="001E1BAA" w:rsidP="001E1BAA">
      <w:pPr>
        <w:rPr>
          <w:lang w:val="pt-BR"/>
        </w:rPr>
      </w:pPr>
      <w:r>
        <w:rPr>
          <w:lang w:val="pt-BR"/>
        </w:rPr>
        <w:t xml:space="preserve">Unit </w:t>
      </w:r>
      <w:proofErr w:type="spellStart"/>
      <w:r>
        <w:rPr>
          <w:lang w:val="pt-BR"/>
        </w:rPr>
        <w:t>Heig</w:t>
      </w:r>
      <w:r>
        <w:rPr>
          <w:lang w:val="pt-BR"/>
        </w:rPr>
        <w:t>h</w:t>
      </w:r>
      <w:r>
        <w:rPr>
          <w:lang w:val="pt-BR"/>
        </w:rPr>
        <w:t>t</w:t>
      </w:r>
      <w:proofErr w:type="spellEnd"/>
      <w:r>
        <w:rPr>
          <w:lang w:val="pt-BR"/>
        </w:rPr>
        <w:t xml:space="preserve"> in Pixels: 8</w:t>
      </w:r>
    </w:p>
    <w:p w14:paraId="5871F81C" w14:textId="5BA4AEED" w:rsidR="001E1BAA" w:rsidRDefault="001E1BAA" w:rsidP="001E1BAA">
      <w:pPr>
        <w:rPr>
          <w:lang w:val="pt-BR"/>
        </w:rPr>
      </w:pPr>
      <w:r>
        <w:rPr>
          <w:lang w:val="pt-BR"/>
        </w:rPr>
        <w:t>Display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Width</w:t>
      </w:r>
      <w:proofErr w:type="spellEnd"/>
      <w:r>
        <w:rPr>
          <w:lang w:val="pt-BR"/>
        </w:rPr>
        <w:t xml:space="preserve"> in Pixels: </w:t>
      </w:r>
      <w:r>
        <w:rPr>
          <w:lang w:val="pt-BR"/>
        </w:rPr>
        <w:t>128</w:t>
      </w:r>
    </w:p>
    <w:p w14:paraId="27483B04" w14:textId="56D988FC" w:rsidR="001E1BAA" w:rsidRDefault="001E1BAA" w:rsidP="001E1BAA">
      <w:pPr>
        <w:rPr>
          <w:lang w:val="pt-BR"/>
        </w:rPr>
      </w:pPr>
      <w:r>
        <w:rPr>
          <w:lang w:val="pt-BR"/>
        </w:rPr>
        <w:t>Display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Width</w:t>
      </w:r>
      <w:proofErr w:type="spellEnd"/>
      <w:r>
        <w:rPr>
          <w:lang w:val="pt-BR"/>
        </w:rPr>
        <w:t xml:space="preserve"> in Pixels: </w:t>
      </w:r>
      <w:r>
        <w:rPr>
          <w:lang w:val="pt-BR"/>
        </w:rPr>
        <w:t>128</w:t>
      </w:r>
    </w:p>
    <w:p w14:paraId="72691F29" w14:textId="73FF5BB1" w:rsidR="001E1BAA" w:rsidRDefault="001E1BAA" w:rsidP="001E1BAA">
      <w:pPr>
        <w:rPr>
          <w:lang w:val="pt-BR"/>
        </w:rPr>
      </w:pPr>
      <w:r>
        <w:rPr>
          <w:lang w:val="pt-BR"/>
        </w:rPr>
        <w:t xml:space="preserve">Base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 xml:space="preserve"> for display: 0x10010000 (</w:t>
      </w:r>
      <w:proofErr w:type="spellStart"/>
      <w:r>
        <w:rPr>
          <w:lang w:val="pt-BR"/>
        </w:rPr>
        <w:t>static</w:t>
      </w:r>
      <w:proofErr w:type="spellEnd"/>
      <w:r>
        <w:rPr>
          <w:lang w:val="pt-BR"/>
        </w:rPr>
        <w:t xml:space="preserve"> data)</w:t>
      </w:r>
    </w:p>
    <w:p w14:paraId="13DF2DA5" w14:textId="77777777" w:rsidR="001E1BAA" w:rsidRDefault="001E1BAA" w:rsidP="00AC12AF">
      <w:pPr>
        <w:rPr>
          <w:lang w:val="pt-BR"/>
        </w:rPr>
      </w:pPr>
    </w:p>
    <w:p w14:paraId="5035253C" w14:textId="77777777" w:rsidR="00217824" w:rsidRDefault="00217824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21E23FF2" w14:textId="77777777" w:rsidR="00AC12AF" w:rsidRDefault="00217824" w:rsidP="00217824">
      <w:pPr>
        <w:pStyle w:val="Ttulo1"/>
        <w:rPr>
          <w:lang w:val="pt-BR"/>
        </w:rPr>
      </w:pPr>
      <w:r>
        <w:rPr>
          <w:lang w:val="pt-BR"/>
        </w:rPr>
        <w:lastRenderedPageBreak/>
        <w:t>Fluxograma:</w:t>
      </w:r>
    </w:p>
    <w:p w14:paraId="7FBBF5E3" w14:textId="77777777" w:rsidR="00217824" w:rsidRDefault="00217824" w:rsidP="00217824">
      <w:pPr>
        <w:rPr>
          <w:lang w:val="pt-BR"/>
        </w:rPr>
      </w:pPr>
      <w:r>
        <w:rPr>
          <w:lang w:val="pt-BR"/>
        </w:rPr>
        <w:t xml:space="preserve">Ao invés de pensar em um </w:t>
      </w:r>
      <w:proofErr w:type="spellStart"/>
      <w:r>
        <w:rPr>
          <w:lang w:val="pt-BR"/>
        </w:rPr>
        <w:t>pseudo-código</w:t>
      </w:r>
      <w:proofErr w:type="spellEnd"/>
      <w:r>
        <w:rPr>
          <w:lang w:val="pt-BR"/>
        </w:rPr>
        <w:t>, antes de implementar o algoritmo, eu criava fluxogramas pois encontrei mais facilidade em visualizar o código em si com essa estratégia.</w:t>
      </w:r>
    </w:p>
    <w:p w14:paraId="68D4F089" w14:textId="77777777" w:rsidR="00217824" w:rsidRPr="001F2B00" w:rsidRDefault="00217824" w:rsidP="0021782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B05CBC7" wp14:editId="78674D15">
            <wp:extent cx="3599815" cy="80867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oflife_oac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756" w14:textId="77777777" w:rsidR="00B979D8" w:rsidRPr="001F2B00" w:rsidRDefault="00A07E2E">
      <w:pPr>
        <w:pStyle w:val="Ttulo1"/>
        <w:rPr>
          <w:lang w:val="pt-BR"/>
        </w:rPr>
      </w:pPr>
      <w:r>
        <w:rPr>
          <w:lang w:val="pt-BR"/>
        </w:rPr>
        <w:lastRenderedPageBreak/>
        <w:t>Funções implementadas</w:t>
      </w:r>
    </w:p>
    <w:p w14:paraId="024C79D8" w14:textId="77777777" w:rsidR="00B979D8" w:rsidRPr="001F2B00" w:rsidRDefault="00B979D8">
      <w:pPr>
        <w:rPr>
          <w:lang w:val="pt-BR"/>
        </w:rPr>
      </w:pPr>
    </w:p>
    <w:p w14:paraId="4AEB00A6" w14:textId="77777777" w:rsidR="00B979D8" w:rsidRPr="001F2B00" w:rsidRDefault="00A07E2E" w:rsidP="003F3D12">
      <w:pPr>
        <w:pStyle w:val="Ttulo2"/>
        <w:rPr>
          <w:rStyle w:val="Ttulo2Char"/>
          <w:lang w:val="pt-BR"/>
        </w:rPr>
      </w:pPr>
      <w:proofErr w:type="spellStart"/>
      <w:proofErr w:type="gramStart"/>
      <w:r>
        <w:rPr>
          <w:lang w:val="pt-BR"/>
        </w:rPr>
        <w:t>userStampMatrix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x, y,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>):</w:t>
      </w:r>
    </w:p>
    <w:p w14:paraId="3484CE74" w14:textId="77777777" w:rsidR="00B979D8" w:rsidRPr="001E4302" w:rsidRDefault="00A07E2E" w:rsidP="001E4302">
      <w:pPr>
        <w:pStyle w:val="Numerada"/>
        <w:numPr>
          <w:ilvl w:val="0"/>
          <w:numId w:val="21"/>
        </w:numPr>
        <w:rPr>
          <w:lang w:val="pt-BR"/>
        </w:rPr>
      </w:pPr>
      <w:r w:rsidRPr="001E4302">
        <w:rPr>
          <w:lang w:val="pt-BR"/>
        </w:rPr>
        <w:t>É uma função que percorre a matriz</w:t>
      </w:r>
      <w:r w:rsidR="001E4302" w:rsidRPr="001E4302">
        <w:rPr>
          <w:lang w:val="pt-BR"/>
        </w:rPr>
        <w:t xml:space="preserve"> original</w:t>
      </w:r>
      <w:r w:rsidRPr="001E4302">
        <w:rPr>
          <w:lang w:val="pt-BR"/>
        </w:rPr>
        <w:t xml:space="preserve">, inicializada com zeros, até o ponto digitado pelo usuário e então inverte seu valor. </w:t>
      </w:r>
    </w:p>
    <w:p w14:paraId="65F10311" w14:textId="77777777" w:rsidR="00A07E2E" w:rsidRDefault="00A07E2E" w:rsidP="00A07E2E">
      <w:pPr>
        <w:pStyle w:val="Ttulo2"/>
        <w:rPr>
          <w:lang w:val="pt-BR"/>
        </w:rPr>
      </w:pPr>
      <w:proofErr w:type="spellStart"/>
      <w:proofErr w:type="gramStart"/>
      <w:r>
        <w:rPr>
          <w:lang w:val="pt-BR"/>
        </w:rPr>
        <w:t>updateDisplay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auxiliar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 xml:space="preserve">, display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>):</w:t>
      </w:r>
    </w:p>
    <w:p w14:paraId="6A0F9597" w14:textId="77777777" w:rsidR="00A07E2E" w:rsidRDefault="00A07E2E" w:rsidP="00A07E2E">
      <w:pPr>
        <w:pStyle w:val="Numerada"/>
        <w:numPr>
          <w:ilvl w:val="0"/>
          <w:numId w:val="17"/>
        </w:numPr>
        <w:rPr>
          <w:lang w:val="pt-BR"/>
        </w:rPr>
      </w:pPr>
      <w:r>
        <w:rPr>
          <w:lang w:val="pt-BR"/>
        </w:rPr>
        <w:t>É uma função que percorre a matriz auxiliar e o display para comparar seus pixels e alterar no display os que estiverem diferentes dos da matriz auxiliar. Basicamente, replica os pixels da matriz auxiliar no display.</w:t>
      </w:r>
    </w:p>
    <w:p w14:paraId="72EAA9B4" w14:textId="77777777" w:rsidR="00A07E2E" w:rsidRDefault="00A07E2E" w:rsidP="00A07E2E">
      <w:pPr>
        <w:pStyle w:val="Ttulo2"/>
        <w:rPr>
          <w:lang w:val="pt-BR"/>
        </w:rPr>
      </w:pPr>
      <w:proofErr w:type="spellStart"/>
      <w:proofErr w:type="gramStart"/>
      <w:r>
        <w:rPr>
          <w:lang w:val="pt-BR"/>
        </w:rPr>
        <w:t>updateAuxMatrix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matrix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 xml:space="preserve">, auxiliar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>):</w:t>
      </w:r>
    </w:p>
    <w:p w14:paraId="2F7D5527" w14:textId="77777777" w:rsidR="00A07E2E" w:rsidRDefault="00A07E2E" w:rsidP="00A07E2E">
      <w:pPr>
        <w:pStyle w:val="Numerada"/>
        <w:numPr>
          <w:ilvl w:val="0"/>
          <w:numId w:val="18"/>
        </w:numPr>
        <w:rPr>
          <w:lang w:val="pt-BR"/>
        </w:rPr>
      </w:pPr>
      <w:r>
        <w:rPr>
          <w:lang w:val="pt-BR"/>
        </w:rPr>
        <w:t>É uma função que basicamente replica os pixels da matriz</w:t>
      </w:r>
      <w:r w:rsidR="001E4302">
        <w:rPr>
          <w:lang w:val="pt-BR"/>
        </w:rPr>
        <w:t xml:space="preserve"> original</w:t>
      </w:r>
      <w:r>
        <w:rPr>
          <w:lang w:val="pt-BR"/>
        </w:rPr>
        <w:t xml:space="preserve"> na matriz auxiliar. É usada somente no início do código para receber os pixels marcados pelo usuário.</w:t>
      </w:r>
    </w:p>
    <w:p w14:paraId="76388F42" w14:textId="77777777" w:rsidR="00A07E2E" w:rsidRDefault="00A07E2E" w:rsidP="00A07E2E">
      <w:pPr>
        <w:pStyle w:val="Ttulo2"/>
        <w:rPr>
          <w:lang w:val="pt-BR"/>
        </w:rPr>
      </w:pPr>
      <w:proofErr w:type="spellStart"/>
      <w:proofErr w:type="gramStart"/>
      <w:r>
        <w:rPr>
          <w:lang w:val="pt-BR"/>
        </w:rPr>
        <w:t>updateMatrix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matrix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 xml:space="preserve">, auxiliar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adress</w:t>
      </w:r>
      <w:proofErr w:type="spellEnd"/>
      <w:r>
        <w:rPr>
          <w:lang w:val="pt-BR"/>
        </w:rPr>
        <w:t>):</w:t>
      </w:r>
    </w:p>
    <w:p w14:paraId="72DCCBDD" w14:textId="77777777" w:rsidR="00A07E2E" w:rsidRDefault="00A07E2E" w:rsidP="00A07E2E">
      <w:pPr>
        <w:pStyle w:val="Numerada"/>
        <w:numPr>
          <w:ilvl w:val="0"/>
          <w:numId w:val="19"/>
        </w:numPr>
        <w:rPr>
          <w:lang w:val="pt-BR"/>
        </w:rPr>
      </w:pPr>
      <w:r>
        <w:rPr>
          <w:lang w:val="pt-BR"/>
        </w:rPr>
        <w:t>É uma função que basicamente replica os pixels da matriz auxiliar na matriz</w:t>
      </w:r>
      <w:r w:rsidR="001E4302">
        <w:rPr>
          <w:lang w:val="pt-BR"/>
        </w:rPr>
        <w:t xml:space="preserve"> original</w:t>
      </w:r>
      <w:r>
        <w:rPr>
          <w:lang w:val="pt-BR"/>
        </w:rPr>
        <w:t>.</w:t>
      </w:r>
    </w:p>
    <w:p w14:paraId="1B85C4EA" w14:textId="77777777" w:rsidR="00A07E2E" w:rsidRDefault="00A07E2E" w:rsidP="00A07E2E">
      <w:pPr>
        <w:pStyle w:val="Ttulo2"/>
        <w:rPr>
          <w:lang w:val="pt-BR"/>
        </w:rPr>
      </w:pPr>
      <w:proofErr w:type="gramStart"/>
      <w:r>
        <w:rPr>
          <w:lang w:val="pt-BR"/>
        </w:rPr>
        <w:t>play(</w:t>
      </w:r>
      <w:proofErr w:type="spellStart"/>
      <w:proofErr w:type="gramEnd"/>
      <w:r w:rsidR="001E4302">
        <w:rPr>
          <w:lang w:val="pt-BR"/>
        </w:rPr>
        <w:t>matrix</w:t>
      </w:r>
      <w:proofErr w:type="spellEnd"/>
      <w:r w:rsidR="001E4302">
        <w:rPr>
          <w:lang w:val="pt-BR"/>
        </w:rPr>
        <w:t xml:space="preserve"> </w:t>
      </w:r>
      <w:proofErr w:type="spellStart"/>
      <w:r w:rsidR="001E4302">
        <w:rPr>
          <w:lang w:val="pt-BR"/>
        </w:rPr>
        <w:t>adress</w:t>
      </w:r>
      <w:proofErr w:type="spellEnd"/>
      <w:r w:rsidR="001E4302">
        <w:rPr>
          <w:lang w:val="pt-BR"/>
        </w:rPr>
        <w:t xml:space="preserve">, auxiliar </w:t>
      </w:r>
      <w:proofErr w:type="spellStart"/>
      <w:r w:rsidR="001E4302">
        <w:rPr>
          <w:lang w:val="pt-BR"/>
        </w:rPr>
        <w:t>matrix</w:t>
      </w:r>
      <w:proofErr w:type="spellEnd"/>
      <w:r w:rsidR="001E4302">
        <w:rPr>
          <w:lang w:val="pt-BR"/>
        </w:rPr>
        <w:t xml:space="preserve"> </w:t>
      </w:r>
      <w:proofErr w:type="spellStart"/>
      <w:r w:rsidR="001E4302">
        <w:rPr>
          <w:lang w:val="pt-BR"/>
        </w:rPr>
        <w:t>adress</w:t>
      </w:r>
      <w:proofErr w:type="spellEnd"/>
      <w:r w:rsidR="001E4302">
        <w:rPr>
          <w:lang w:val="pt-BR"/>
        </w:rPr>
        <w:t>):</w:t>
      </w:r>
    </w:p>
    <w:p w14:paraId="75E00093" w14:textId="77777777" w:rsidR="001E4302" w:rsidRDefault="001E4302" w:rsidP="001E4302">
      <w:pPr>
        <w:pStyle w:val="Numerada"/>
        <w:numPr>
          <w:ilvl w:val="0"/>
          <w:numId w:val="20"/>
        </w:numPr>
        <w:rPr>
          <w:lang w:val="pt-BR"/>
        </w:rPr>
      </w:pPr>
      <w:r>
        <w:rPr>
          <w:lang w:val="pt-BR"/>
        </w:rPr>
        <w:t>É a função que executa as regras do jogo propriamente dito.</w:t>
      </w:r>
    </w:p>
    <w:p w14:paraId="2D82F0C1" w14:textId="77777777" w:rsidR="001E4302" w:rsidRPr="001E4302" w:rsidRDefault="001E4302" w:rsidP="001E4302">
      <w:pPr>
        <w:pStyle w:val="Numerada"/>
        <w:numPr>
          <w:ilvl w:val="0"/>
          <w:numId w:val="20"/>
        </w:numPr>
        <w:rPr>
          <w:lang w:val="pt-BR"/>
        </w:rPr>
      </w:pPr>
      <w:r>
        <w:rPr>
          <w:lang w:val="pt-BR"/>
        </w:rPr>
        <w:t>Percorre a matriz original fazendo a verificação de 8 vizinhos mais próximos e se o pixel atual está vivo ou morto, com base nisso julgará quais pixels morreram, sobreviveram ou nasceram na próxima iteração. O resultado é armazenado na matriz auxiliar.</w:t>
      </w:r>
    </w:p>
    <w:p w14:paraId="135ADE94" w14:textId="77777777" w:rsidR="00A03120" w:rsidRPr="00A03120" w:rsidRDefault="00217824" w:rsidP="00A03120">
      <w:pPr>
        <w:pStyle w:val="Ttulo2"/>
        <w:rPr>
          <w:lang w:val="pt-BR"/>
        </w:rPr>
      </w:pPr>
      <w:r>
        <w:rPr>
          <w:lang w:val="pt-BR"/>
        </w:rPr>
        <w:t>“</w:t>
      </w:r>
      <w:proofErr w:type="spellStart"/>
      <w:proofErr w:type="gramStart"/>
      <w:r>
        <w:rPr>
          <w:lang w:val="pt-BR"/>
        </w:rPr>
        <w:t>getPoints</w:t>
      </w:r>
      <w:proofErr w:type="spellEnd"/>
      <w:r>
        <w:rPr>
          <w:lang w:val="pt-BR"/>
        </w:rPr>
        <w:t>”(</w:t>
      </w:r>
      <w:proofErr w:type="gramEnd"/>
      <w:r>
        <w:rPr>
          <w:lang w:val="pt-BR"/>
        </w:rPr>
        <w:t>):</w:t>
      </w:r>
    </w:p>
    <w:p w14:paraId="20198BAA" w14:textId="77777777" w:rsidR="00217824" w:rsidRDefault="00217824" w:rsidP="00217824">
      <w:pPr>
        <w:pStyle w:val="Numerada"/>
        <w:numPr>
          <w:ilvl w:val="0"/>
          <w:numId w:val="22"/>
        </w:numPr>
        <w:rPr>
          <w:lang w:val="pt-BR"/>
        </w:rPr>
      </w:pPr>
      <w:r>
        <w:rPr>
          <w:lang w:val="pt-BR"/>
        </w:rPr>
        <w:t>É uma função que está na “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” e não recebe nada pela pilha pois pede diretamente ao usuário via </w:t>
      </w:r>
      <w:proofErr w:type="spellStart"/>
      <w:r>
        <w:rPr>
          <w:lang w:val="pt-BR"/>
        </w:rPr>
        <w:t>syscalls</w:t>
      </w:r>
      <w:proofErr w:type="spellEnd"/>
      <w:r>
        <w:rPr>
          <w:lang w:val="pt-BR"/>
        </w:rPr>
        <w:t>.</w:t>
      </w:r>
    </w:p>
    <w:p w14:paraId="0F0FBF92" w14:textId="77777777" w:rsidR="00A03120" w:rsidRDefault="00A03120" w:rsidP="00217824">
      <w:pPr>
        <w:pStyle w:val="Numerada"/>
        <w:numPr>
          <w:ilvl w:val="0"/>
          <w:numId w:val="22"/>
        </w:numPr>
        <w:rPr>
          <w:lang w:val="pt-BR"/>
        </w:rPr>
      </w:pPr>
      <w:r>
        <w:rPr>
          <w:lang w:val="pt-BR"/>
        </w:rPr>
        <w:t>Recebe quantos pontos o usuário irá digitar e quais serão eles.</w:t>
      </w:r>
    </w:p>
    <w:p w14:paraId="6A34EA1A" w14:textId="77777777" w:rsidR="00A03120" w:rsidRPr="00217824" w:rsidRDefault="00A03120" w:rsidP="00217824">
      <w:pPr>
        <w:pStyle w:val="Numerad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Funciona em conjunto com a </w:t>
      </w:r>
      <w:proofErr w:type="spellStart"/>
      <w:r>
        <w:rPr>
          <w:lang w:val="pt-BR"/>
        </w:rPr>
        <w:t>userStampMatrix</w:t>
      </w:r>
      <w:proofErr w:type="spellEnd"/>
      <w:r>
        <w:rPr>
          <w:lang w:val="pt-BR"/>
        </w:rPr>
        <w:t>.</w:t>
      </w:r>
    </w:p>
    <w:sectPr w:rsidR="00A03120" w:rsidRPr="00217824" w:rsidSect="00322087">
      <w:footerReference w:type="default" r:id="rId8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F10A2" w14:textId="77777777" w:rsidR="00D35865" w:rsidRDefault="00D35865">
      <w:pPr>
        <w:spacing w:after="0" w:line="240" w:lineRule="auto"/>
      </w:pPr>
      <w:r>
        <w:separator/>
      </w:r>
    </w:p>
    <w:p w14:paraId="520E07B1" w14:textId="77777777" w:rsidR="00D35865" w:rsidRDefault="00D35865"/>
  </w:endnote>
  <w:endnote w:type="continuationSeparator" w:id="0">
    <w:p w14:paraId="54F93147" w14:textId="77777777" w:rsidR="00D35865" w:rsidRDefault="00D35865">
      <w:pPr>
        <w:spacing w:after="0" w:line="240" w:lineRule="auto"/>
      </w:pPr>
      <w:r>
        <w:continuationSeparator/>
      </w:r>
    </w:p>
    <w:p w14:paraId="76E4654E" w14:textId="77777777" w:rsidR="00D35865" w:rsidRDefault="00D35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C6DC7" w14:textId="77777777" w:rsidR="00B979D8" w:rsidRDefault="00917394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D576" w14:textId="77777777" w:rsidR="00D35865" w:rsidRDefault="00D35865">
      <w:pPr>
        <w:spacing w:after="0" w:line="240" w:lineRule="auto"/>
      </w:pPr>
      <w:r>
        <w:separator/>
      </w:r>
    </w:p>
    <w:p w14:paraId="353213E4" w14:textId="77777777" w:rsidR="00D35865" w:rsidRDefault="00D35865"/>
  </w:footnote>
  <w:footnote w:type="continuationSeparator" w:id="0">
    <w:p w14:paraId="5F7B4D2C" w14:textId="77777777" w:rsidR="00D35865" w:rsidRDefault="00D35865">
      <w:pPr>
        <w:spacing w:after="0" w:line="240" w:lineRule="auto"/>
      </w:pPr>
      <w:r>
        <w:continuationSeparator/>
      </w:r>
    </w:p>
    <w:p w14:paraId="184C6A14" w14:textId="77777777" w:rsidR="00D35865" w:rsidRDefault="00D358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Numerad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95"/>
    <w:rsid w:val="00051678"/>
    <w:rsid w:val="00080C63"/>
    <w:rsid w:val="000C47C7"/>
    <w:rsid w:val="000D1F66"/>
    <w:rsid w:val="000D3390"/>
    <w:rsid w:val="001800F8"/>
    <w:rsid w:val="0019297E"/>
    <w:rsid w:val="001E1BAA"/>
    <w:rsid w:val="001E4302"/>
    <w:rsid w:val="001F2B00"/>
    <w:rsid w:val="00217824"/>
    <w:rsid w:val="00294C3F"/>
    <w:rsid w:val="002C1552"/>
    <w:rsid w:val="00303660"/>
    <w:rsid w:val="00315E05"/>
    <w:rsid w:val="00322087"/>
    <w:rsid w:val="00322A15"/>
    <w:rsid w:val="0034617C"/>
    <w:rsid w:val="00356102"/>
    <w:rsid w:val="003B0C99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96D06"/>
    <w:rsid w:val="006B6AF4"/>
    <w:rsid w:val="007002A7"/>
    <w:rsid w:val="00721AE6"/>
    <w:rsid w:val="00740829"/>
    <w:rsid w:val="00793758"/>
    <w:rsid w:val="007A06AE"/>
    <w:rsid w:val="007F0795"/>
    <w:rsid w:val="00807F4F"/>
    <w:rsid w:val="00814746"/>
    <w:rsid w:val="00851BEE"/>
    <w:rsid w:val="00890F29"/>
    <w:rsid w:val="00917394"/>
    <w:rsid w:val="009866E2"/>
    <w:rsid w:val="00A03120"/>
    <w:rsid w:val="00A07E2E"/>
    <w:rsid w:val="00A40744"/>
    <w:rsid w:val="00AC12AF"/>
    <w:rsid w:val="00AE3359"/>
    <w:rsid w:val="00B51EB3"/>
    <w:rsid w:val="00B979D8"/>
    <w:rsid w:val="00BB1F80"/>
    <w:rsid w:val="00BB7054"/>
    <w:rsid w:val="00C11B7B"/>
    <w:rsid w:val="00C50F26"/>
    <w:rsid w:val="00CF65B6"/>
    <w:rsid w:val="00CF7F3E"/>
    <w:rsid w:val="00D35865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B6719"/>
  <w15:chartTrackingRefBased/>
  <w15:docId w15:val="{01F67194-06ED-49C8-B509-C063D27A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Ttulo1">
    <w:name w:val="heading 1"/>
    <w:basedOn w:val="Normal"/>
    <w:link w:val="Ttulo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tulo">
    <w:name w:val="Title"/>
    <w:basedOn w:val="Normal"/>
    <w:link w:val="Ttulo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har"/>
    <w:uiPriority w:val="2"/>
    <w:qFormat/>
    <w:pPr>
      <w:spacing w:after="360"/>
      <w:ind w:left="0"/>
    </w:pPr>
    <w:rPr>
      <w:sz w:val="28"/>
    </w:rPr>
  </w:style>
  <w:style w:type="character" w:customStyle="1" w:styleId="DataChar">
    <w:name w:val="Data Char"/>
    <w:basedOn w:val="Fontepargpadro"/>
    <w:link w:val="Data"/>
    <w:uiPriority w:val="2"/>
    <w:rPr>
      <w:sz w:val="2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707070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EspaoReservado">
    <w:name w:val="Placeholder Text"/>
    <w:basedOn w:val="Fontepargpadro"/>
    <w:uiPriority w:val="99"/>
    <w:semiHidden/>
    <w:rsid w:val="00793758"/>
    <w:rPr>
      <w:color w:val="707070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F8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B1F80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B1F8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1F80"/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1F8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B1F8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1F8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1F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1F8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1F80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B1F80"/>
    <w:rPr>
      <w:rFonts w:ascii="Segoe UI" w:hAnsi="Segoe UI" w:cs="Segoe UI"/>
      <w:szCs w:val="16"/>
    </w:rPr>
  </w:style>
  <w:style w:type="paragraph" w:styleId="Remetente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1F8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1F8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B1F8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B1F80"/>
    <w:rPr>
      <w:rFonts w:ascii="Consolas" w:hAnsi="Consolas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Numerada">
    <w:name w:val="List Number"/>
    <w:basedOn w:val="Normal"/>
    <w:uiPriority w:val="10"/>
    <w:qFormat/>
    <w:rsid w:val="003F2336"/>
    <w:pPr>
      <w:numPr>
        <w:numId w:val="6"/>
      </w:numPr>
      <w:contextualSpacing/>
    </w:pPr>
  </w:style>
  <w:style w:type="paragraph" w:styleId="Commarcadores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AppData\Roaming\Microsoft\Templates\Criar%20uma%20estrutura%20de%20t&#243;picos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Criar uma estrutura de tópicos</Template>
  <TotalTime>66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Estevam Galvão Albuquerque</dc:creator>
  <cp:keywords/>
  <dc:description/>
  <cp:lastModifiedBy>Estevam Galvão Albuquerque</cp:lastModifiedBy>
  <cp:revision>3</cp:revision>
  <cp:lastPrinted>2019-04-20T02:49:00Z</cp:lastPrinted>
  <dcterms:created xsi:type="dcterms:W3CDTF">2019-04-20T01:43:00Z</dcterms:created>
  <dcterms:modified xsi:type="dcterms:W3CDTF">2019-04-20T02:49:00Z</dcterms:modified>
</cp:coreProperties>
</file>